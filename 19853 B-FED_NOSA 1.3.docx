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A4B6" w14:textId="77777777" w:rsidR="00BD3627" w:rsidRDefault="00BD3627">
      <w:pPr>
        <w:pStyle w:val="Title"/>
      </w:pPr>
      <w:r>
        <w:t>NASA OPEN SOURCE AGREEMENT VERSION 1.3</w:t>
      </w:r>
    </w:p>
    <w:p w14:paraId="30E4995C" w14:textId="77777777" w:rsidR="00BD3627" w:rsidRDefault="00BD3627">
      <w:pPr>
        <w:jc w:val="center"/>
      </w:pPr>
    </w:p>
    <w:p w14:paraId="4CDC1D96" w14:textId="77777777"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14:paraId="3367E20E" w14:textId="77777777" w:rsidR="00BD3627" w:rsidRDefault="00BD3627"/>
    <w:p w14:paraId="3357EF68" w14:textId="77777777" w:rsidR="00BD3627" w:rsidRDefault="00BD3627">
      <w:r>
        <w:t xml:space="preserve">Government Agency: </w:t>
      </w:r>
      <w:r w:rsidR="00D1502C" w:rsidRPr="00C208DB">
        <w:rPr>
          <w:b/>
          <w:bCs/>
        </w:rPr>
        <w:t>National Aeronautics and Space Administration</w:t>
      </w:r>
      <w:r w:rsidR="00D1502C" w:rsidRPr="00A1685B">
        <w:t xml:space="preserve">  </w:t>
      </w:r>
    </w:p>
    <w:p w14:paraId="4F8824B9" w14:textId="7C0FBB65" w:rsidR="00BD3627" w:rsidRDefault="00BD3627">
      <w:r>
        <w:t xml:space="preserve">Government Agency Original Software Designation: </w:t>
      </w:r>
      <w:r w:rsidR="009A5885" w:rsidRPr="009A5885">
        <w:rPr>
          <w:b/>
          <w:bCs/>
        </w:rPr>
        <w:t>LAR-19853-1</w:t>
      </w:r>
    </w:p>
    <w:p w14:paraId="34F5B309" w14:textId="0D4C1430" w:rsidR="00BD3627" w:rsidRPr="009A5885" w:rsidRDefault="00BD3627">
      <w:pPr>
        <w:rPr>
          <w:b/>
          <w:bCs/>
        </w:rPr>
      </w:pPr>
      <w:r>
        <w:t>Government Agency Original Software Title:</w:t>
      </w:r>
      <w:r w:rsidR="009A5885">
        <w:t xml:space="preserve"> </w:t>
      </w:r>
      <w:r w:rsidR="009A5885" w:rsidRPr="009A5885">
        <w:rPr>
          <w:b/>
          <w:bCs/>
        </w:rPr>
        <w:t>Beaver-Flood Event Detector (B-FED)</w:t>
      </w:r>
    </w:p>
    <w:p w14:paraId="50E23457" w14:textId="77777777" w:rsidR="00BD3627" w:rsidRDefault="00BD3627" w:rsidP="004142E9">
      <w:r>
        <w:t xml:space="preserve">Government Agency Point of Contact for Original Software: </w:t>
      </w:r>
      <w:hyperlink r:id="rId7" w:history="1">
        <w:r w:rsidR="00E46862" w:rsidRPr="00E46862">
          <w:rPr>
            <w:rStyle w:val="Hyperlink"/>
            <w:b/>
            <w:bCs/>
          </w:rPr>
          <w:t>kenton.w.ross@nasa.gov</w:t>
        </w:r>
      </w:hyperlink>
    </w:p>
    <w:p w14:paraId="10FEBFCE" w14:textId="77777777" w:rsidR="00BD3627" w:rsidRDefault="00BD3627"/>
    <w:p w14:paraId="1810FF48" w14:textId="77777777" w:rsidR="00BD3627" w:rsidRDefault="00BD3627">
      <w:pPr>
        <w:pStyle w:val="Heading1"/>
      </w:pPr>
      <w:r>
        <w:t>DEFINITIONS</w:t>
      </w:r>
    </w:p>
    <w:p w14:paraId="5F1E1E88" w14:textId="77777777" w:rsidR="00BD3627" w:rsidRDefault="00BD3627"/>
    <w:p w14:paraId="21863C26" w14:textId="77777777" w:rsidR="00BD3627" w:rsidRDefault="00BD3627">
      <w:pPr>
        <w:numPr>
          <w:ilvl w:val="1"/>
          <w:numId w:val="1"/>
        </w:numPr>
      </w:pPr>
      <w:r>
        <w:t>“Contributor” means Government Agency, as the developer of the Original Software, and any entity that makes a Modification.</w:t>
      </w:r>
    </w:p>
    <w:p w14:paraId="35BE3122" w14:textId="77777777"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14:paraId="5C6FA916" w14:textId="77777777" w:rsidR="00BD3627" w:rsidRDefault="00BD3627">
      <w:pPr>
        <w:numPr>
          <w:ilvl w:val="1"/>
          <w:numId w:val="1"/>
        </w:numPr>
      </w:pPr>
      <w:r>
        <w:t xml:space="preserve"> “Display” means the showing of a copy of the Subject Software, either directly or by means of an image, or any other device.</w:t>
      </w:r>
    </w:p>
    <w:p w14:paraId="42B692A0" w14:textId="77777777" w:rsidR="00BD3627" w:rsidRDefault="00BD3627">
      <w:pPr>
        <w:numPr>
          <w:ilvl w:val="1"/>
          <w:numId w:val="1"/>
        </w:numPr>
      </w:pPr>
      <w:r>
        <w:t>“Distribution” means conveyance or transfer of the Subject Software, regardless of means, to another.</w:t>
      </w:r>
    </w:p>
    <w:p w14:paraId="7123D199" w14:textId="77777777"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14:paraId="062CD3BF" w14:textId="77777777"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14:paraId="00C3EEED" w14:textId="312E929B" w:rsidR="00BD3627" w:rsidRDefault="00BD3627" w:rsidP="00443130">
      <w:pPr>
        <w:numPr>
          <w:ilvl w:val="1"/>
          <w:numId w:val="1"/>
        </w:numPr>
      </w:pPr>
      <w:r>
        <w:t xml:space="preserve">“Original Software” means the computer software first released under this Agreement by Government Agency with Government Agency designation </w:t>
      </w:r>
      <w:r w:rsidR="009A5885" w:rsidRPr="009A5885">
        <w:rPr>
          <w:i/>
          <w:iCs/>
        </w:rPr>
        <w:t>LAR-19853-1</w:t>
      </w:r>
      <w:r w:rsidR="009A5885">
        <w:rPr>
          <w:i/>
          <w:iCs/>
        </w:rPr>
        <w:t xml:space="preserve"> </w:t>
      </w:r>
      <w:r w:rsidR="00214B0F">
        <w:t xml:space="preserve">and entitled </w:t>
      </w:r>
      <w:r w:rsidR="009A5885" w:rsidRPr="009A5885">
        <w:rPr>
          <w:i/>
          <w:iCs/>
        </w:rPr>
        <w:t>Beaver-Flood Event Detector (B-FED)</w:t>
      </w:r>
      <w:r w:rsidR="00624003">
        <w:rPr>
          <w:i/>
          <w:iCs/>
        </w:rPr>
        <w:t xml:space="preserve">, </w:t>
      </w:r>
      <w:r>
        <w:t>including source code, object code and accompanying documentation, if any.</w:t>
      </w:r>
    </w:p>
    <w:p w14:paraId="77B1B7D6" w14:textId="77777777" w:rsidR="00BD3627" w:rsidRDefault="00BD3627">
      <w:pPr>
        <w:numPr>
          <w:ilvl w:val="1"/>
          <w:numId w:val="1"/>
        </w:numPr>
      </w:pPr>
      <w:r>
        <w:t>“Recipient” means anyone who acquires the Subject Software under this Agreement, including all Contributors.</w:t>
      </w:r>
    </w:p>
    <w:p w14:paraId="77E6805B" w14:textId="77777777" w:rsidR="00BD3627" w:rsidRDefault="00BD3627">
      <w:pPr>
        <w:numPr>
          <w:ilvl w:val="1"/>
          <w:numId w:val="1"/>
        </w:numPr>
      </w:pPr>
      <w:r>
        <w:t>“Redistribution” means Distribution of the Subject Software after a Modification has been made.</w:t>
      </w:r>
    </w:p>
    <w:p w14:paraId="60D712ED" w14:textId="77777777" w:rsidR="00BD3627" w:rsidRDefault="00BD3627">
      <w:pPr>
        <w:numPr>
          <w:ilvl w:val="1"/>
          <w:numId w:val="1"/>
        </w:numPr>
      </w:pPr>
      <w:r>
        <w:t>“Reproduction” means the making of a counterpart, image or copy of the Subject Software.</w:t>
      </w:r>
    </w:p>
    <w:p w14:paraId="35FDEF48" w14:textId="77777777" w:rsidR="00BD3627" w:rsidRDefault="00BD3627">
      <w:pPr>
        <w:numPr>
          <w:ilvl w:val="1"/>
          <w:numId w:val="1"/>
        </w:numPr>
      </w:pPr>
      <w:r>
        <w:t>“Sale” means the exchange of the Subject Software for money or equivalent value.</w:t>
      </w:r>
    </w:p>
    <w:p w14:paraId="69D1672F" w14:textId="77777777" w:rsidR="00BD3627" w:rsidRDefault="00BD3627">
      <w:pPr>
        <w:numPr>
          <w:ilvl w:val="1"/>
          <w:numId w:val="1"/>
        </w:numPr>
      </w:pPr>
      <w:r>
        <w:lastRenderedPageBreak/>
        <w:t>“Subject Software” means the Original Software, Modifications, or any respective parts thereof.</w:t>
      </w:r>
    </w:p>
    <w:p w14:paraId="21706199" w14:textId="77777777" w:rsidR="00BD3627" w:rsidRDefault="00BD3627">
      <w:pPr>
        <w:numPr>
          <w:ilvl w:val="1"/>
          <w:numId w:val="1"/>
        </w:numPr>
      </w:pPr>
      <w:r>
        <w:t>“Use” means the application or employment of the Subject Software for any purpose.</w:t>
      </w:r>
    </w:p>
    <w:p w14:paraId="6F5CF728" w14:textId="77777777" w:rsidR="00BD3627" w:rsidRDefault="00BD3627"/>
    <w:p w14:paraId="5C82ABCC" w14:textId="77777777" w:rsidR="00BD3627" w:rsidRDefault="00BD3627">
      <w:pPr>
        <w:numPr>
          <w:ilvl w:val="0"/>
          <w:numId w:val="1"/>
        </w:numPr>
      </w:pPr>
      <w:r>
        <w:t>GRANT OF RIGHTS</w:t>
      </w:r>
    </w:p>
    <w:p w14:paraId="1C058B1A" w14:textId="77777777" w:rsidR="00BD3627" w:rsidRDefault="00BD3627"/>
    <w:p w14:paraId="1BB61DB1" w14:textId="77777777"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14:paraId="349DE073" w14:textId="77777777" w:rsidR="00BD3627" w:rsidRDefault="00BD3627"/>
    <w:p w14:paraId="27B86AC1" w14:textId="77777777" w:rsidR="00BD3627" w:rsidRDefault="00BD3627">
      <w:pPr>
        <w:numPr>
          <w:ilvl w:val="2"/>
          <w:numId w:val="1"/>
        </w:numPr>
      </w:pPr>
      <w:r>
        <w:t>Use</w:t>
      </w:r>
    </w:p>
    <w:p w14:paraId="68E432D2" w14:textId="77777777" w:rsidR="00BD3627" w:rsidRDefault="00BD3627">
      <w:pPr>
        <w:numPr>
          <w:ilvl w:val="2"/>
          <w:numId w:val="1"/>
        </w:numPr>
      </w:pPr>
      <w:r>
        <w:t>Distribution</w:t>
      </w:r>
    </w:p>
    <w:p w14:paraId="157E91C9" w14:textId="77777777" w:rsidR="00BD3627" w:rsidRDefault="00BD3627">
      <w:pPr>
        <w:numPr>
          <w:ilvl w:val="2"/>
          <w:numId w:val="1"/>
        </w:numPr>
      </w:pPr>
      <w:r>
        <w:t>Reproduction</w:t>
      </w:r>
    </w:p>
    <w:p w14:paraId="33AB8A49" w14:textId="77777777" w:rsidR="00BD3627" w:rsidRDefault="00BD3627">
      <w:pPr>
        <w:numPr>
          <w:ilvl w:val="2"/>
          <w:numId w:val="1"/>
        </w:numPr>
      </w:pPr>
      <w:r>
        <w:t>Modification</w:t>
      </w:r>
    </w:p>
    <w:p w14:paraId="56E4EA2F" w14:textId="77777777" w:rsidR="00BD3627" w:rsidRDefault="00BD3627">
      <w:pPr>
        <w:numPr>
          <w:ilvl w:val="2"/>
          <w:numId w:val="1"/>
        </w:numPr>
      </w:pPr>
      <w:r>
        <w:t>Redistribution</w:t>
      </w:r>
    </w:p>
    <w:p w14:paraId="26F8FAD9" w14:textId="77777777" w:rsidR="00BD3627" w:rsidRDefault="00BD3627">
      <w:pPr>
        <w:numPr>
          <w:ilvl w:val="2"/>
          <w:numId w:val="1"/>
        </w:numPr>
      </w:pPr>
      <w:r>
        <w:t>Display</w:t>
      </w:r>
    </w:p>
    <w:p w14:paraId="38BC0E48" w14:textId="77777777" w:rsidR="00BD3627" w:rsidRDefault="00BD3627"/>
    <w:p w14:paraId="217CA385" w14:textId="77777777"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14:paraId="4599E41B" w14:textId="77777777" w:rsidR="00BD3627" w:rsidRDefault="00BD3627"/>
    <w:p w14:paraId="3BD0C1E4" w14:textId="77777777" w:rsidR="00BD3627" w:rsidRDefault="00BD3627">
      <w:pPr>
        <w:numPr>
          <w:ilvl w:val="2"/>
          <w:numId w:val="1"/>
        </w:numPr>
      </w:pPr>
      <w:r>
        <w:t>Use</w:t>
      </w:r>
    </w:p>
    <w:p w14:paraId="52AB18C0" w14:textId="77777777" w:rsidR="00BD3627" w:rsidRDefault="00BD3627">
      <w:pPr>
        <w:numPr>
          <w:ilvl w:val="2"/>
          <w:numId w:val="1"/>
        </w:numPr>
      </w:pPr>
      <w:r>
        <w:t>Distribution</w:t>
      </w:r>
    </w:p>
    <w:p w14:paraId="08E15E30" w14:textId="77777777" w:rsidR="00BD3627" w:rsidRDefault="00BD3627">
      <w:pPr>
        <w:numPr>
          <w:ilvl w:val="2"/>
          <w:numId w:val="1"/>
        </w:numPr>
      </w:pPr>
      <w:r>
        <w:t>Reproduction</w:t>
      </w:r>
    </w:p>
    <w:p w14:paraId="48E70225" w14:textId="77777777" w:rsidR="00BD3627" w:rsidRDefault="00BD3627">
      <w:pPr>
        <w:numPr>
          <w:ilvl w:val="2"/>
          <w:numId w:val="1"/>
        </w:numPr>
      </w:pPr>
      <w:r>
        <w:t>Sale</w:t>
      </w:r>
    </w:p>
    <w:p w14:paraId="614A33CF" w14:textId="77777777" w:rsidR="00BD3627" w:rsidRDefault="00BD3627">
      <w:pPr>
        <w:numPr>
          <w:ilvl w:val="2"/>
          <w:numId w:val="1"/>
        </w:numPr>
      </w:pPr>
      <w:r>
        <w:t>Offer for Sale</w:t>
      </w:r>
    </w:p>
    <w:p w14:paraId="76B27B64" w14:textId="77777777" w:rsidR="00BD3627" w:rsidRDefault="00BD3627"/>
    <w:p w14:paraId="38349A73" w14:textId="77777777"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14:paraId="5515EFA3" w14:textId="77777777" w:rsidR="00BD3627" w:rsidRDefault="00BD3627"/>
    <w:p w14:paraId="45973374" w14:textId="77777777"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14:paraId="549DD0EA" w14:textId="77777777" w:rsidR="00D1502C" w:rsidRDefault="00D1502C" w:rsidP="00D1502C">
      <w:pPr>
        <w:ind w:left="720"/>
      </w:pPr>
    </w:p>
    <w:p w14:paraId="456490CD" w14:textId="77777777" w:rsidR="00BD3627" w:rsidRDefault="00BD3627">
      <w:pPr>
        <w:numPr>
          <w:ilvl w:val="0"/>
          <w:numId w:val="1"/>
        </w:numPr>
      </w:pPr>
      <w:r>
        <w:t>OBLIGATIONS OF RECIPIENT</w:t>
      </w:r>
    </w:p>
    <w:p w14:paraId="3E13E29D" w14:textId="77777777" w:rsidR="00BD3627" w:rsidRDefault="00BD3627"/>
    <w:p w14:paraId="1BE96838" w14:textId="77777777" w:rsidR="00BD3627" w:rsidRDefault="00BD3627">
      <w:pPr>
        <w:numPr>
          <w:ilvl w:val="1"/>
          <w:numId w:val="1"/>
        </w:numPr>
      </w:pPr>
      <w:r>
        <w:t>Distribution or Redistribution of the Subject Software must be made under this Agreement except for additions covered under paragraph 3H.</w:t>
      </w:r>
    </w:p>
    <w:p w14:paraId="644FF53F" w14:textId="77777777" w:rsidR="00BD3627" w:rsidRDefault="00BD3627"/>
    <w:p w14:paraId="6A8067F9" w14:textId="77777777" w:rsidR="00BD3627" w:rsidRDefault="00BD3627">
      <w:pPr>
        <w:numPr>
          <w:ilvl w:val="2"/>
          <w:numId w:val="1"/>
        </w:numPr>
      </w:pPr>
      <w:r>
        <w:t>Whenever a Recipient distributes or redistributes the Subject Software, a copy of this Agreement must be included with each copy of the Subject Software; and</w:t>
      </w:r>
    </w:p>
    <w:p w14:paraId="5B219F7C" w14:textId="77777777"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14:paraId="33F044B2" w14:textId="77777777" w:rsidR="00BD3627" w:rsidRDefault="00BD3627">
      <w:pPr>
        <w:ind w:left="2520"/>
      </w:pPr>
    </w:p>
    <w:p w14:paraId="238822AE" w14:textId="77777777" w:rsidR="00BD3627" w:rsidRDefault="00BD3627">
      <w:pPr>
        <w:numPr>
          <w:ilvl w:val="1"/>
          <w:numId w:val="1"/>
        </w:numPr>
      </w:pPr>
      <w:r>
        <w:t>Each Recipient must ensure that the following copyright notice appears prominently in the Subject Software:</w:t>
      </w:r>
    </w:p>
    <w:p w14:paraId="38A721A9" w14:textId="77777777" w:rsidR="00C45675" w:rsidRPr="00C45675" w:rsidRDefault="00C45675" w:rsidP="004142E9">
      <w:pPr>
        <w:pStyle w:val="BodyText"/>
        <w:ind w:left="1080" w:firstLine="720"/>
        <w:jc w:val="left"/>
        <w:rPr>
          <w:sz w:val="16"/>
          <w:szCs w:val="16"/>
          <w:highlight w:val="lightGray"/>
        </w:rPr>
      </w:pPr>
    </w:p>
    <w:p w14:paraId="7EC32FED" w14:textId="77777777" w:rsidR="004142E9" w:rsidRDefault="001904F8" w:rsidP="001E06D7">
      <w:pPr>
        <w:pStyle w:val="BodyText"/>
        <w:ind w:left="1800"/>
        <w:jc w:val="left"/>
        <w:rPr>
          <w:i/>
        </w:rPr>
      </w:pPr>
      <w:r w:rsidRPr="001904F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14:paraId="211287A4" w14:textId="77777777" w:rsidR="00E46862" w:rsidRDefault="00E46862" w:rsidP="001E06D7">
      <w:pPr>
        <w:pStyle w:val="BodyText"/>
        <w:ind w:left="1800"/>
        <w:jc w:val="left"/>
        <w:rPr>
          <w:i/>
        </w:rPr>
      </w:pPr>
    </w:p>
    <w:p w14:paraId="28D7174E" w14:textId="26BA06A6" w:rsidR="009A5885" w:rsidRPr="009A5885" w:rsidRDefault="009A5885" w:rsidP="009A5885">
      <w:pPr>
        <w:pStyle w:val="BodyText"/>
        <w:ind w:left="1800"/>
        <w:jc w:val="left"/>
        <w:rPr>
          <w:i/>
        </w:rPr>
      </w:pPr>
      <w:r w:rsidRPr="009A5885">
        <w:rPr>
          <w:i/>
        </w:rPr>
        <w:t>Copyright 2021 United States Government as represented by the Administrator of the National Aeronautics and Space Administration. All Rights Reserved.</w:t>
      </w:r>
    </w:p>
    <w:p w14:paraId="5EA5D729" w14:textId="77777777" w:rsidR="009A5885" w:rsidRPr="009A5885" w:rsidRDefault="009A5885" w:rsidP="009A5885">
      <w:pPr>
        <w:pStyle w:val="BodyText"/>
        <w:ind w:left="1800"/>
        <w:jc w:val="left"/>
        <w:rPr>
          <w:i/>
        </w:rPr>
      </w:pPr>
    </w:p>
    <w:p w14:paraId="1B3C3935" w14:textId="77777777" w:rsidR="009A5885" w:rsidRPr="009A5885" w:rsidRDefault="009A5885" w:rsidP="009A5885">
      <w:pPr>
        <w:pStyle w:val="BodyText"/>
        <w:ind w:left="1800"/>
        <w:jc w:val="left"/>
        <w:rPr>
          <w:i/>
        </w:rPr>
      </w:pPr>
      <w:r w:rsidRPr="009A5885">
        <w:rPr>
          <w:i/>
          <w:u w:val="single"/>
        </w:rPr>
        <w:t>Third Party Software</w:t>
      </w:r>
      <w:r w:rsidRPr="009A5885">
        <w:rPr>
          <w:i/>
        </w:rPr>
        <w:t>:</w:t>
      </w:r>
    </w:p>
    <w:p w14:paraId="706B5CA6" w14:textId="77777777" w:rsidR="009A5885" w:rsidRPr="009A5885" w:rsidRDefault="009A5885" w:rsidP="009A5885">
      <w:pPr>
        <w:pStyle w:val="BodyText"/>
        <w:ind w:left="1800"/>
        <w:jc w:val="left"/>
        <w:rPr>
          <w:i/>
        </w:rPr>
      </w:pPr>
      <w:r w:rsidRPr="009A5885">
        <w:rPr>
          <w:i/>
        </w:rPr>
        <w:t>This software derives analyses using Google Earth Engine's (GEE’s) free and publicly accessible data catalog. GEE is not bundled with this software, but users of this software must obtain their own account at code.earthengine.google.com, which is subject to the terms and conditions of its licensor, as applicable at the time of licensing. License hyperlink is provided here for information purposes only: https://earthengine.google.com/terms/.</w:t>
      </w:r>
    </w:p>
    <w:p w14:paraId="61CE478F" w14:textId="77777777" w:rsidR="009A5885" w:rsidRPr="009A5885" w:rsidRDefault="009A5885" w:rsidP="009A5885">
      <w:pPr>
        <w:pStyle w:val="BodyText"/>
        <w:ind w:left="1800"/>
        <w:jc w:val="left"/>
        <w:rPr>
          <w:i/>
        </w:rPr>
      </w:pPr>
    </w:p>
    <w:p w14:paraId="419C3182" w14:textId="77777777" w:rsidR="009A5885" w:rsidRPr="009A5885" w:rsidRDefault="009A5885" w:rsidP="009A5885">
      <w:pPr>
        <w:pStyle w:val="BodyText"/>
        <w:ind w:left="1800"/>
        <w:jc w:val="left"/>
        <w:rPr>
          <w:i/>
        </w:rPr>
      </w:pPr>
      <w:r w:rsidRPr="009A5885">
        <w:rPr>
          <w:i/>
        </w:rPr>
        <w:t>This software calls the following third party software, which is subject to the terms and conditions of its licensor, as applicable at the time of licensing.  Third party software is not bundled with this software, but may be available from the licensor.  License hyperlinks are provided here for information purposes only: GEE animation (</w:t>
      </w:r>
      <w:proofErr w:type="spellStart"/>
      <w:r w:rsidRPr="009A5885">
        <w:rPr>
          <w:i/>
        </w:rPr>
        <w:t>Gennadii</w:t>
      </w:r>
      <w:proofErr w:type="spellEnd"/>
      <w:r w:rsidRPr="009A5885">
        <w:rPr>
          <w:i/>
        </w:rPr>
        <w:t xml:space="preserve"> </w:t>
      </w:r>
      <w:proofErr w:type="spellStart"/>
      <w:r w:rsidRPr="009A5885">
        <w:rPr>
          <w:i/>
        </w:rPr>
        <w:t>Donchyts</w:t>
      </w:r>
      <w:proofErr w:type="spellEnd"/>
      <w:r w:rsidRPr="009A5885">
        <w:rPr>
          <w:i/>
        </w:rPr>
        <w:t xml:space="preserve">), MIT license, https://opensource.org/licenses/MIT, https://github.com/gena; </w:t>
      </w:r>
    </w:p>
    <w:p w14:paraId="5EEA71D2" w14:textId="20242C09" w:rsidR="00624003" w:rsidRPr="00624003" w:rsidRDefault="009A5885" w:rsidP="009A5885">
      <w:pPr>
        <w:pStyle w:val="BodyText"/>
        <w:ind w:left="1800"/>
        <w:jc w:val="left"/>
        <w:rPr>
          <w:i/>
        </w:rPr>
      </w:pPr>
      <w:r w:rsidRPr="009A5885">
        <w:rPr>
          <w:i/>
        </w:rPr>
        <w:t>GEE text (</w:t>
      </w:r>
      <w:proofErr w:type="spellStart"/>
      <w:r w:rsidRPr="009A5885">
        <w:rPr>
          <w:i/>
        </w:rPr>
        <w:t>Gennadii</w:t>
      </w:r>
      <w:proofErr w:type="spellEnd"/>
      <w:r w:rsidRPr="009A5885">
        <w:rPr>
          <w:i/>
        </w:rPr>
        <w:t xml:space="preserve"> </w:t>
      </w:r>
      <w:proofErr w:type="spellStart"/>
      <w:r w:rsidRPr="009A5885">
        <w:rPr>
          <w:i/>
        </w:rPr>
        <w:t>Donchyts</w:t>
      </w:r>
      <w:proofErr w:type="spellEnd"/>
      <w:r w:rsidRPr="009A5885">
        <w:rPr>
          <w:i/>
        </w:rPr>
        <w:t>), MIT license, https://opensource.org/licenses/MIT, https://github.com/gena.</w:t>
      </w:r>
    </w:p>
    <w:p w14:paraId="631D7DEC" w14:textId="77777777" w:rsidR="00570CD4" w:rsidRDefault="00570CD4">
      <w:pPr>
        <w:jc w:val="center"/>
      </w:pPr>
    </w:p>
    <w:p w14:paraId="7D74B181" w14:textId="77777777"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14:paraId="00CA9BDA" w14:textId="77777777" w:rsidR="00BD3627" w:rsidRDefault="00BD3627">
      <w:pPr>
        <w:ind w:left="1080"/>
      </w:pPr>
    </w:p>
    <w:p w14:paraId="77C9A294" w14:textId="77777777"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14:paraId="0D6F044D" w14:textId="77777777" w:rsidR="00BD3627" w:rsidRDefault="00BD3627"/>
    <w:p w14:paraId="7704B8A3" w14:textId="77777777"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w:t>
      </w:r>
      <w:r>
        <w:lastRenderedPageBreak/>
        <w:t xml:space="preserve">Recipient, or that may seek to obtain commercial advantage by the fact of Government Agency's or a prior Recipient’s participation in this Agreement.  </w:t>
      </w:r>
    </w:p>
    <w:p w14:paraId="0B2C4E0A" w14:textId="77777777" w:rsidR="00BD3627" w:rsidRDefault="00BD3627"/>
    <w:p w14:paraId="3DBA7CD2" w14:textId="77777777"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14:paraId="36535E0E" w14:textId="77777777" w:rsidR="00BD3627" w:rsidRDefault="00BD3627"/>
    <w:p w14:paraId="374C09CA" w14:textId="77777777"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14:paraId="7B2067E4" w14:textId="77777777" w:rsidR="00BD3627" w:rsidRDefault="00BD3627">
      <w:pPr>
        <w:ind w:left="1080"/>
      </w:pPr>
    </w:p>
    <w:p w14:paraId="253E8A0B" w14:textId="77777777" w:rsidR="00BD3627" w:rsidRDefault="00BD3627">
      <w:pPr>
        <w:numPr>
          <w:ilvl w:val="1"/>
          <w:numId w:val="1"/>
        </w:numPr>
      </w:pPr>
      <w:r>
        <w:t>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14:paraId="6B429758" w14:textId="77777777" w:rsidR="00BD3627" w:rsidRDefault="00BD3627"/>
    <w:p w14:paraId="74B4F284" w14:textId="77777777"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14:paraId="5CC8B35A" w14:textId="77777777" w:rsidR="00BD3627" w:rsidRDefault="00BD3627"/>
    <w:p w14:paraId="1A957836" w14:textId="77777777"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14:paraId="73317466" w14:textId="77777777" w:rsidR="00BD3627" w:rsidRDefault="00BD3627"/>
    <w:p w14:paraId="4B4B6384" w14:textId="77777777" w:rsidR="00BD3627" w:rsidRDefault="00BD3627">
      <w:pPr>
        <w:numPr>
          <w:ilvl w:val="0"/>
          <w:numId w:val="1"/>
        </w:numPr>
      </w:pPr>
      <w:r>
        <w:t>DISCLAIMER OF WARRANTIES AND LIABILITIES; WAIVER AND INDEMNIFICATION</w:t>
      </w:r>
    </w:p>
    <w:p w14:paraId="26359F8A" w14:textId="77777777" w:rsidR="00BD3627" w:rsidRDefault="00BD3627">
      <w:pPr>
        <w:ind w:left="360"/>
      </w:pPr>
    </w:p>
    <w:p w14:paraId="723629C7" w14:textId="77777777"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w:t>
      </w:r>
      <w:r>
        <w:lastRenderedPageBreak/>
        <w:t xml:space="preserve">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14:paraId="22ED9D6C" w14:textId="77777777" w:rsidR="00BD3627" w:rsidRDefault="00BD3627">
      <w:pPr>
        <w:ind w:left="1080"/>
      </w:pPr>
    </w:p>
    <w:p w14:paraId="10BD01E4" w14:textId="77777777"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14:paraId="3DFE5082" w14:textId="77777777" w:rsidR="00BD3627" w:rsidRDefault="00BD3627"/>
    <w:p w14:paraId="60636C68" w14:textId="77777777" w:rsidR="00BD3627" w:rsidRDefault="00BD3627">
      <w:pPr>
        <w:numPr>
          <w:ilvl w:val="0"/>
          <w:numId w:val="1"/>
        </w:numPr>
      </w:pPr>
      <w:r>
        <w:t>GENERAL TERMS</w:t>
      </w:r>
    </w:p>
    <w:p w14:paraId="6142C22C" w14:textId="77777777" w:rsidR="00BD3627" w:rsidRDefault="00BD3627"/>
    <w:p w14:paraId="591FFD81" w14:textId="77777777"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14:paraId="3B4D30CE" w14:textId="77777777" w:rsidR="00BD3627" w:rsidRDefault="00BD3627"/>
    <w:p w14:paraId="1B561ABE" w14:textId="77777777"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14:paraId="514C9E93" w14:textId="77777777" w:rsidR="00BD3627" w:rsidRDefault="00BD3627"/>
    <w:p w14:paraId="036C460C" w14:textId="77777777"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14:paraId="6BC7E943" w14:textId="77777777" w:rsidR="00BD3627" w:rsidRDefault="00BD3627"/>
    <w:p w14:paraId="6F4CA44D" w14:textId="77777777"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14:paraId="6A480CA4" w14:textId="77777777" w:rsidR="00BD3627" w:rsidRDefault="00BD3627"/>
    <w:p w14:paraId="6919D45B" w14:textId="77777777"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14:paraId="1EF48CAA" w14:textId="77777777" w:rsidR="00BD3627" w:rsidRDefault="00BD3627"/>
    <w:p w14:paraId="26C514ED" w14:textId="77777777" w:rsidR="00BD3627" w:rsidRPr="00D1502C" w:rsidRDefault="00BD3627">
      <w:pPr>
        <w:numPr>
          <w:ilvl w:val="1"/>
          <w:numId w:val="1"/>
        </w:numPr>
        <w:rPr>
          <w:u w:val="single"/>
        </w:rPr>
      </w:pPr>
      <w:r>
        <w:rPr>
          <w:u w:val="single"/>
        </w:rPr>
        <w:lastRenderedPageBreak/>
        <w:t>Point of Contact</w:t>
      </w:r>
      <w:r>
        <w:t xml:space="preserve">:  Any Recipient contact with Government Agency is to be directed to the designated representative as follows: </w:t>
      </w:r>
    </w:p>
    <w:p w14:paraId="71C0804B" w14:textId="77777777" w:rsidR="00D1502C" w:rsidRDefault="00D1502C" w:rsidP="00D1502C">
      <w:pPr>
        <w:rPr>
          <w:u w:val="single"/>
        </w:rPr>
      </w:pPr>
    </w:p>
    <w:p w14:paraId="01069FEE" w14:textId="77777777" w:rsidR="00D1502C" w:rsidRPr="00A1685B" w:rsidRDefault="001E06D7" w:rsidP="00D1502C">
      <w:pPr>
        <w:ind w:left="1440" w:firstLine="360"/>
      </w:pPr>
      <w:r>
        <w:t xml:space="preserve">Bonnie </w:t>
      </w:r>
      <w:r w:rsidR="00D1502C">
        <w:t>Lumanog</w:t>
      </w:r>
    </w:p>
    <w:p w14:paraId="7632297A" w14:textId="77777777" w:rsidR="00D1502C" w:rsidRPr="00A1685B" w:rsidRDefault="00D1502C" w:rsidP="00D1502C">
      <w:pPr>
        <w:ind w:left="1440" w:firstLine="360"/>
      </w:pPr>
      <w:r w:rsidRPr="00A1685B">
        <w:t>Software Release Authority</w:t>
      </w:r>
    </w:p>
    <w:p w14:paraId="7D6E1A1D" w14:textId="77777777" w:rsidR="00D1502C" w:rsidRPr="00A1685B" w:rsidRDefault="00D1502C" w:rsidP="00D1502C">
      <w:pPr>
        <w:ind w:left="1440" w:firstLine="360"/>
      </w:pPr>
      <w:r w:rsidRPr="00A1685B">
        <w:t xml:space="preserve">MS </w:t>
      </w:r>
      <w:r w:rsidR="00215A54">
        <w:t>151</w:t>
      </w:r>
      <w:r w:rsidRPr="00A1685B">
        <w:t>, NASA Langley Research Center</w:t>
      </w:r>
    </w:p>
    <w:p w14:paraId="03ECCC64" w14:textId="77777777" w:rsidR="00D1502C" w:rsidRPr="00A1685B" w:rsidRDefault="00D1502C" w:rsidP="00D1502C">
      <w:pPr>
        <w:ind w:left="1440" w:firstLine="360"/>
      </w:pPr>
      <w:r w:rsidRPr="00A1685B">
        <w:t>Hampton, VA 23681</w:t>
      </w:r>
    </w:p>
    <w:p w14:paraId="2E69C390" w14:textId="77777777" w:rsidR="00D1502C" w:rsidRPr="00A1685B" w:rsidRDefault="00D1502C" w:rsidP="00D1502C">
      <w:pPr>
        <w:ind w:left="1440" w:firstLine="360"/>
      </w:pPr>
      <w:r w:rsidRPr="00A1685B">
        <w:t>Phone: 757-864-29</w:t>
      </w:r>
      <w:r>
        <w:t>3</w:t>
      </w:r>
      <w:r w:rsidRPr="00A1685B">
        <w:t>3</w:t>
      </w:r>
    </w:p>
    <w:p w14:paraId="2A803DBC" w14:textId="77777777"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14:paraId="14CD27A5" w14:textId="77777777" w:rsidR="000A1BAF" w:rsidRDefault="000A1BAF" w:rsidP="00D1502C">
      <w:pPr>
        <w:ind w:left="1440" w:firstLine="360"/>
      </w:pPr>
    </w:p>
    <w:p w14:paraId="1D76B052" w14:textId="77777777"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A6F12" w14:textId="77777777" w:rsidR="00A4640E" w:rsidRDefault="00A4640E">
      <w:r>
        <w:separator/>
      </w:r>
    </w:p>
  </w:endnote>
  <w:endnote w:type="continuationSeparator" w:id="0">
    <w:p w14:paraId="44173698" w14:textId="77777777" w:rsidR="00A4640E" w:rsidRDefault="00A4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64C7" w14:textId="77777777"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14:paraId="611A200D" w14:textId="77777777"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EC3A" w14:textId="77777777" w:rsidR="00A4640E" w:rsidRDefault="00A4640E">
      <w:r>
        <w:separator/>
      </w:r>
    </w:p>
  </w:footnote>
  <w:footnote w:type="continuationSeparator" w:id="0">
    <w:p w14:paraId="1690A4A1" w14:textId="77777777" w:rsidR="00A4640E" w:rsidRDefault="00A46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85"/>
    <w:rsid w:val="00070F70"/>
    <w:rsid w:val="00075736"/>
    <w:rsid w:val="000A1BAF"/>
    <w:rsid w:val="001904F8"/>
    <w:rsid w:val="001D6087"/>
    <w:rsid w:val="001E06D7"/>
    <w:rsid w:val="002039AC"/>
    <w:rsid w:val="00214B0F"/>
    <w:rsid w:val="00215A54"/>
    <w:rsid w:val="002F4032"/>
    <w:rsid w:val="00302893"/>
    <w:rsid w:val="003160E0"/>
    <w:rsid w:val="003249F0"/>
    <w:rsid w:val="0039477B"/>
    <w:rsid w:val="003E09A6"/>
    <w:rsid w:val="004142E9"/>
    <w:rsid w:val="0042232F"/>
    <w:rsid w:val="00443130"/>
    <w:rsid w:val="005273DD"/>
    <w:rsid w:val="0057032A"/>
    <w:rsid w:val="00570CD4"/>
    <w:rsid w:val="00581301"/>
    <w:rsid w:val="00621F06"/>
    <w:rsid w:val="00624003"/>
    <w:rsid w:val="00624AAF"/>
    <w:rsid w:val="006619CF"/>
    <w:rsid w:val="006904DA"/>
    <w:rsid w:val="0074139D"/>
    <w:rsid w:val="00755FFE"/>
    <w:rsid w:val="0078168E"/>
    <w:rsid w:val="007D188F"/>
    <w:rsid w:val="009116C8"/>
    <w:rsid w:val="009422EB"/>
    <w:rsid w:val="009A5885"/>
    <w:rsid w:val="009C1B6D"/>
    <w:rsid w:val="009E50E9"/>
    <w:rsid w:val="00A36013"/>
    <w:rsid w:val="00A4640E"/>
    <w:rsid w:val="00A676DA"/>
    <w:rsid w:val="00A87DB8"/>
    <w:rsid w:val="00A91AC1"/>
    <w:rsid w:val="00AA758A"/>
    <w:rsid w:val="00B05DE9"/>
    <w:rsid w:val="00B8386F"/>
    <w:rsid w:val="00BD3627"/>
    <w:rsid w:val="00C208DB"/>
    <w:rsid w:val="00C327DB"/>
    <w:rsid w:val="00C45675"/>
    <w:rsid w:val="00C85632"/>
    <w:rsid w:val="00C928B0"/>
    <w:rsid w:val="00CF2C72"/>
    <w:rsid w:val="00D027B4"/>
    <w:rsid w:val="00D02DF0"/>
    <w:rsid w:val="00D1502C"/>
    <w:rsid w:val="00D2788E"/>
    <w:rsid w:val="00DD01CA"/>
    <w:rsid w:val="00E43A6C"/>
    <w:rsid w:val="00E46862"/>
    <w:rsid w:val="00E5114F"/>
    <w:rsid w:val="00E97A46"/>
    <w:rsid w:val="00EE59E6"/>
    <w:rsid w:val="00F4561A"/>
    <w:rsid w:val="00F6481B"/>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827BA6"/>
  <w14:defaultImageDpi w14:val="300"/>
  <w15:chartTrackingRefBased/>
  <w15:docId w15:val="{A002DBD6-D273-1947-8E0E-96F4B3D8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lumanog/Desktop/Email%20Templates/SUA%20Templates/DEV_NOSA%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DEV_NOSA 1.3.dotx</Template>
  <TotalTime>1</TotalTime>
  <Pages>6</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13866</CharactersWithSpaces>
  <SharedDoc>false</SharedDoc>
  <HLinks>
    <vt:vector size="6" baseType="variant">
      <vt:variant>
        <vt:i4>3276823</vt:i4>
      </vt:variant>
      <vt:variant>
        <vt:i4>0</vt:i4>
      </vt:variant>
      <vt:variant>
        <vt:i4>0</vt:i4>
      </vt:variant>
      <vt:variant>
        <vt:i4>5</vt:i4>
      </vt:variant>
      <vt:variant>
        <vt:lpwstr>mailto:larc-sra@mail.nasa.gov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Bonnie Lumanog</dc:creator>
  <cp:keywords/>
  <dc:description/>
  <cp:lastModifiedBy>Bonnie Lumanog</cp:lastModifiedBy>
  <cp:revision>1</cp:revision>
  <cp:lastPrinted>2004-03-12T20:38:00Z</cp:lastPrinted>
  <dcterms:created xsi:type="dcterms:W3CDTF">2021-09-16T21:32:00Z</dcterms:created>
  <dcterms:modified xsi:type="dcterms:W3CDTF">2021-09-16T21:39:00Z</dcterms:modified>
</cp:coreProperties>
</file>